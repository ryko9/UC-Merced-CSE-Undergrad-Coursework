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E069F" w14:textId="4DF2EE4C" w:rsidR="00D55050" w:rsidRDefault="00BB69A0">
      <w:pPr>
        <w:pStyle w:val="ContactInfo"/>
      </w:pPr>
      <w:r>
        <w:t>2460 Bartlett Street</w:t>
      </w:r>
    </w:p>
    <w:p w14:paraId="7C32561E" w14:textId="60372A9D" w:rsidR="00BB69A0" w:rsidRDefault="00BB69A0">
      <w:pPr>
        <w:pStyle w:val="ContactInfo"/>
      </w:pPr>
      <w:proofErr w:type="spellStart"/>
      <w:r>
        <w:t>Ponrolet</w:t>
      </w:r>
      <w:proofErr w:type="spellEnd"/>
      <w:r>
        <w:t>, MI 66589</w:t>
      </w:r>
    </w:p>
    <w:p w14:paraId="3EF0E45E" w14:textId="263613A8" w:rsidR="00D55050" w:rsidRDefault="00BB69A0">
      <w:pPr>
        <w:pStyle w:val="ContactInfo"/>
      </w:pPr>
      <w:r>
        <w:t>872-555-1</w:t>
      </w:r>
      <w:r w:rsidR="0076371D">
        <w:t>547</w:t>
      </w:r>
    </w:p>
    <w:p w14:paraId="53260FFF" w14:textId="738BE85E" w:rsidR="00D55050" w:rsidRDefault="00640C25">
      <w:pPr>
        <w:pStyle w:val="Email"/>
      </w:pPr>
      <w:hyperlink r:id="rId11" w:tooltip="Send email message to Nina Yazzie" w:history="1">
        <w:r w:rsidR="0076371D" w:rsidRPr="00640C25">
          <w:rPr>
            <w:rStyle w:val="Hyperlink"/>
          </w:rPr>
          <w:t>nyazzie@world.net</w:t>
        </w:r>
      </w:hyperlink>
    </w:p>
    <w:p w14:paraId="76407D54" w14:textId="2B91C8FC" w:rsidR="00D55050" w:rsidRPr="00FC3AF2" w:rsidRDefault="00BB69A0">
      <w:pPr>
        <w:pStyle w:val="Name"/>
        <w:rPr>
          <w:b/>
          <w:bCs/>
        </w:rPr>
      </w:pPr>
      <w:r w:rsidRPr="00FC3AF2">
        <w:rPr>
          <w:b/>
          <w:bCs/>
        </w:rPr>
        <w:t>Nina Tamaya Yazzie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405"/>
        <w:gridCol w:w="6955"/>
      </w:tblGrid>
      <w:tr w:rsidR="00D55050" w14:paraId="13436C5C" w14:textId="77777777" w:rsidTr="00E7321E">
        <w:tc>
          <w:tcPr>
            <w:tcW w:w="2222" w:type="dxa"/>
            <w:tcMar>
              <w:right w:w="475" w:type="dxa"/>
            </w:tcMar>
          </w:tcPr>
          <w:p w14:paraId="2314FB99" w14:textId="77777777" w:rsidR="00D55050" w:rsidRPr="00FC3AF2" w:rsidRDefault="0051061A" w:rsidP="00C35F54">
            <w:pPr>
              <w:pStyle w:val="ResumeHeadings"/>
            </w:pPr>
            <w:r w:rsidRPr="00FC3AF2">
              <w:t>Objective</w:t>
            </w:r>
          </w:p>
        </w:tc>
        <w:tc>
          <w:tcPr>
            <w:tcW w:w="7138" w:type="dxa"/>
          </w:tcPr>
          <w:sdt>
            <w:sdtPr>
              <w:id w:val="-2077266207"/>
              <w:placeholder>
                <w:docPart w:val="F731D295C48F492689AF6D29B314A0C0"/>
              </w:placeholder>
              <w:temporary/>
              <w:showingPlcHdr/>
              <w15:appearance w15:val="hidden"/>
              <w:text/>
            </w:sdtPr>
            <w:sdtEndPr/>
            <w:sdtContent>
              <w:p w14:paraId="7704EEA0" w14:textId="77777777" w:rsidR="00D55050" w:rsidRDefault="0051061A">
                <w:pPr>
                  <w:pStyle w:val="ResumeText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</w:tc>
      </w:tr>
      <w:tr w:rsidR="00E7321E" w14:paraId="7B4DFA57" w14:textId="77777777" w:rsidTr="00E7321E">
        <w:tc>
          <w:tcPr>
            <w:tcW w:w="2222" w:type="dxa"/>
            <w:tcMar>
              <w:right w:w="475" w:type="dxa"/>
            </w:tcMar>
          </w:tcPr>
          <w:p w14:paraId="22EFC16E" w14:textId="77777777" w:rsidR="00E7321E" w:rsidRPr="00FC3AF2" w:rsidRDefault="00E7321E" w:rsidP="00C35F54">
            <w:pPr>
              <w:pStyle w:val="ResumeHeadings"/>
            </w:pPr>
            <w:r w:rsidRPr="00FC3AF2">
              <w:t>Education</w:t>
            </w:r>
          </w:p>
        </w:tc>
        <w:tc>
          <w:tcPr>
            <w:tcW w:w="7138" w:type="dxa"/>
          </w:tcPr>
          <w:p w14:paraId="62DC6CFE" w14:textId="13C5DE02" w:rsidR="00E7321E" w:rsidRDefault="004B0730" w:rsidP="00F56BDB">
            <w:pPr>
              <w:pStyle w:val="Heading2"/>
              <w:outlineLvl w:val="1"/>
            </w:pPr>
            <w:r>
              <w:t>B.A. JOURNALISM – HArtford College</w:t>
            </w:r>
          </w:p>
          <w:p w14:paraId="3C8CCC7A" w14:textId="6DA6A225" w:rsidR="00E7321E" w:rsidRDefault="00670968" w:rsidP="00F56BDB">
            <w:pPr>
              <w:pStyle w:val="ResumeText"/>
            </w:pPr>
            <w:r>
              <w:t>December</w:t>
            </w:r>
            <w:r w:rsidR="00EE67F7">
              <w:t xml:space="preserve"> 2017, GPA 3.92/4.00</w:t>
            </w:r>
          </w:p>
          <w:p w14:paraId="2CA7522A" w14:textId="5B2F0ADA" w:rsidR="00EE67F7" w:rsidRDefault="0074248E" w:rsidP="00C74371">
            <w:pPr>
              <w:pStyle w:val="ResumeText"/>
              <w:numPr>
                <w:ilvl w:val="0"/>
                <w:numId w:val="1"/>
              </w:numPr>
            </w:pPr>
            <w:r>
              <w:t>Dean’s List, every semester</w:t>
            </w:r>
          </w:p>
          <w:p w14:paraId="36C02370" w14:textId="2046DC92" w:rsidR="0074248E" w:rsidRDefault="0074248E" w:rsidP="00C74371">
            <w:pPr>
              <w:pStyle w:val="ResumeText"/>
              <w:numPr>
                <w:ilvl w:val="0"/>
                <w:numId w:val="1"/>
              </w:numPr>
            </w:pPr>
            <w:r>
              <w:t>Student Publications Award, May 2017</w:t>
            </w:r>
          </w:p>
          <w:p w14:paraId="598898F1" w14:textId="00DE2640" w:rsidR="0074248E" w:rsidRDefault="0074248E" w:rsidP="00C74371">
            <w:pPr>
              <w:pStyle w:val="ResumeText"/>
              <w:numPr>
                <w:ilvl w:val="0"/>
                <w:numId w:val="1"/>
              </w:numPr>
            </w:pPr>
            <w:r>
              <w:t>Civics Journal, 1</w:t>
            </w:r>
            <w:r w:rsidRPr="0074248E">
              <w:rPr>
                <w:vertAlign w:val="superscript"/>
              </w:rPr>
              <w:t>st</w:t>
            </w:r>
            <w:r>
              <w:t xml:space="preserve"> Place, political perspective article</w:t>
            </w:r>
          </w:p>
          <w:p w14:paraId="7540DC0E" w14:textId="374C21D2" w:rsidR="003B694A" w:rsidRDefault="006E5031" w:rsidP="003B694A">
            <w:pPr>
              <w:pStyle w:val="ResumeText"/>
              <w:numPr>
                <w:ilvl w:val="0"/>
                <w:numId w:val="1"/>
              </w:numPr>
            </w:pPr>
            <w:r>
              <w:t>Areas of concentration:</w:t>
            </w:r>
            <w:r w:rsidR="003B694A">
              <w:br/>
              <w:t>Broadcast reporting</w:t>
            </w:r>
          </w:p>
          <w:p w14:paraId="7EBA3713" w14:textId="7E65889C" w:rsidR="00DA2F92" w:rsidRDefault="00DA2F92" w:rsidP="00DA2F92">
            <w:pPr>
              <w:pStyle w:val="ResumeText"/>
              <w:ind w:left="720"/>
            </w:pPr>
            <w:r>
              <w:t xml:space="preserve">Intercultural </w:t>
            </w:r>
            <w:r w:rsidR="00E80D2A">
              <w:t>communications</w:t>
            </w:r>
          </w:p>
          <w:p w14:paraId="1836CB0D" w14:textId="4D5B9F59" w:rsidR="00E80D2A" w:rsidRDefault="00E80D2A" w:rsidP="00DA2F92">
            <w:pPr>
              <w:pStyle w:val="ResumeText"/>
              <w:ind w:left="720"/>
            </w:pPr>
            <w:r>
              <w:t>Mass media</w:t>
            </w:r>
          </w:p>
          <w:p w14:paraId="4EFD03A8" w14:textId="528535E1" w:rsidR="00E80D2A" w:rsidRDefault="00E80D2A" w:rsidP="00DA2F92">
            <w:pPr>
              <w:pStyle w:val="ResumeText"/>
              <w:ind w:left="720"/>
            </w:pPr>
            <w:r>
              <w:t>Newswriting</w:t>
            </w:r>
          </w:p>
          <w:p w14:paraId="4CC9D800" w14:textId="123B35CC" w:rsidR="005001E8" w:rsidRDefault="00A349CC" w:rsidP="005001E8">
            <w:pPr>
              <w:pStyle w:val="Heading2"/>
              <w:outlineLvl w:val="1"/>
            </w:pPr>
            <w:r>
              <w:t>A.A. TECHNICAL WRITING – WHEATON COMMUNITY COLLEGE</w:t>
            </w:r>
          </w:p>
          <w:p w14:paraId="3D4E2E2B" w14:textId="03EB9565" w:rsidR="005001E8" w:rsidRDefault="00D83B0F" w:rsidP="005001E8">
            <w:pPr>
              <w:pStyle w:val="ResumeText"/>
            </w:pPr>
            <w:r>
              <w:t>December 2015, GPA 3.94/4.00</w:t>
            </w:r>
          </w:p>
        </w:tc>
      </w:tr>
      <w:tr w:rsidR="003E4F33" w14:paraId="31DB8172" w14:textId="77777777" w:rsidTr="00492CF2">
        <w:tc>
          <w:tcPr>
            <w:tcW w:w="2222" w:type="dxa"/>
            <w:tcMar>
              <w:right w:w="475" w:type="dxa"/>
            </w:tcMar>
          </w:tcPr>
          <w:p w14:paraId="778B65B8" w14:textId="77777777" w:rsidR="003E4F33" w:rsidRPr="00FC3AF2" w:rsidRDefault="003E4F33" w:rsidP="00C35F54">
            <w:pPr>
              <w:pStyle w:val="ResumeHeadings"/>
            </w:pPr>
            <w:r w:rsidRPr="00FC3AF2">
              <w:t>Experience</w:t>
            </w:r>
          </w:p>
        </w:tc>
        <w:tc>
          <w:tcPr>
            <w:tcW w:w="7138" w:type="dxa"/>
          </w:tcPr>
          <w:p w14:paraId="39CA2D45" w14:textId="68A0E73E" w:rsidR="003E4F33" w:rsidRDefault="009F750D" w:rsidP="00492CF2">
            <w:pPr>
              <w:pStyle w:val="Heading2"/>
              <w:outlineLvl w:val="1"/>
            </w:pPr>
            <w:r>
              <w:t>Assistant COORDINATOR – PONROLET COMMUNITY CENTER</w:t>
            </w:r>
          </w:p>
          <w:p w14:paraId="1C37796C" w14:textId="40C5A851" w:rsidR="003E4F33" w:rsidRDefault="00195FC8" w:rsidP="00492CF2">
            <w:pPr>
              <w:pStyle w:val="ResumeText"/>
            </w:pPr>
            <w:r>
              <w:t>August 2016 - Present</w:t>
            </w:r>
          </w:p>
          <w:p w14:paraId="40EF27ED" w14:textId="79DAF90D" w:rsidR="003E4F33" w:rsidRDefault="0009138C" w:rsidP="00D41713">
            <w:pPr>
              <w:pStyle w:val="ResumeText"/>
              <w:ind w:left="720" w:right="720"/>
            </w:pPr>
            <w:r>
              <w:t>Assist in developing programs designed to increase literacy and reading skills; conduct reading programs for children; compose, proofread, and edit monthly newsletter.</w:t>
            </w:r>
          </w:p>
        </w:tc>
      </w:tr>
      <w:tr w:rsidR="00D55050" w14:paraId="193C4647" w14:textId="77777777" w:rsidTr="00E7321E">
        <w:tc>
          <w:tcPr>
            <w:tcW w:w="2222" w:type="dxa"/>
            <w:tcMar>
              <w:right w:w="475" w:type="dxa"/>
            </w:tcMar>
          </w:tcPr>
          <w:p w14:paraId="1CA0BF32" w14:textId="0D37780C" w:rsidR="00D55050" w:rsidRPr="0021717D" w:rsidRDefault="009B7423" w:rsidP="00F06775">
            <w:pPr>
              <w:pStyle w:val="ResumeHeadings"/>
            </w:pPr>
            <w:r w:rsidRPr="0021717D">
              <w:t>MEMBERSHIPS</w:t>
            </w:r>
          </w:p>
        </w:tc>
        <w:tc>
          <w:tcPr>
            <w:tcW w:w="7138" w:type="dxa"/>
          </w:tcPr>
          <w:p w14:paraId="2B830047" w14:textId="77777777" w:rsidR="00D55050" w:rsidRDefault="00410DCB">
            <w:pPr>
              <w:pStyle w:val="ResumeText"/>
            </w:pPr>
            <w:r>
              <w:t>Alpha Kappa Omega National Honor Society</w:t>
            </w:r>
          </w:p>
          <w:p w14:paraId="00ED28DB" w14:textId="77777777" w:rsidR="00410DCB" w:rsidRDefault="00410DCB">
            <w:pPr>
              <w:pStyle w:val="ResumeText"/>
            </w:pPr>
            <w:r>
              <w:t xml:space="preserve">Literacy Council, </w:t>
            </w:r>
            <w:proofErr w:type="spellStart"/>
            <w:r>
              <w:t>Ponrolet</w:t>
            </w:r>
            <w:proofErr w:type="spellEnd"/>
            <w:r>
              <w:t xml:space="preserve"> Village Board</w:t>
            </w:r>
          </w:p>
          <w:p w14:paraId="5DD3965D" w14:textId="4E7DA7A5" w:rsidR="00410DCB" w:rsidRDefault="00410DCB">
            <w:pPr>
              <w:pStyle w:val="ResumeText"/>
            </w:pPr>
            <w:r>
              <w:lastRenderedPageBreak/>
              <w:t>Student Government Association, Secretary</w:t>
            </w:r>
          </w:p>
        </w:tc>
      </w:tr>
      <w:tr w:rsidR="00FD3684" w14:paraId="6F7F5EA8" w14:textId="77777777" w:rsidTr="00AF3193">
        <w:tc>
          <w:tcPr>
            <w:tcW w:w="2222" w:type="dxa"/>
            <w:tcMar>
              <w:right w:w="475" w:type="dxa"/>
            </w:tcMar>
          </w:tcPr>
          <w:p w14:paraId="4CCB490B" w14:textId="71811C63" w:rsidR="00FD3684" w:rsidRPr="00FC3AF2" w:rsidRDefault="006A3DD9" w:rsidP="00C35F54">
            <w:pPr>
              <w:pStyle w:val="ResumeHeadings"/>
            </w:pPr>
            <w:r w:rsidRPr="00FC3AF2">
              <w:lastRenderedPageBreak/>
              <w:t>COMMUNITY SERVICE</w:t>
            </w:r>
          </w:p>
        </w:tc>
        <w:tc>
          <w:tcPr>
            <w:tcW w:w="7138" w:type="dxa"/>
          </w:tcPr>
          <w:p w14:paraId="2DBE1A91" w14:textId="57D9FFA2" w:rsidR="00FD3684" w:rsidRDefault="008C30E3" w:rsidP="00AF3193">
            <w:pPr>
              <w:pStyle w:val="Heading2"/>
              <w:outlineLvl w:val="1"/>
            </w:pPr>
            <w:r>
              <w:t>READING BUDDY</w:t>
            </w:r>
            <w:r w:rsidR="00FD3684">
              <w:t xml:space="preserve"> – PONROLET </w:t>
            </w:r>
            <w:r w:rsidR="005939AC">
              <w:t>PARK DISTRICT</w:t>
            </w:r>
          </w:p>
          <w:p w14:paraId="710DF1E8" w14:textId="0F1D8779" w:rsidR="00FD3684" w:rsidRDefault="005939AC" w:rsidP="00AF3193">
            <w:pPr>
              <w:pStyle w:val="ResumeText"/>
            </w:pPr>
            <w:r>
              <w:t>October</w:t>
            </w:r>
            <w:r w:rsidR="00FD3684">
              <w:t xml:space="preserve"> 2016 - Present</w:t>
            </w:r>
          </w:p>
          <w:p w14:paraId="3F064B31" w14:textId="15C1D065" w:rsidR="00FD3684" w:rsidRDefault="005939AC" w:rsidP="00AF3193">
            <w:pPr>
              <w:pStyle w:val="ResumeText"/>
              <w:ind w:left="720" w:right="720"/>
            </w:pPr>
            <w:r>
              <w:t>Volunteer eight hours a week at the local community center in the district’s Reading Buddy program, which works to develop reading skills of children in elementary school.</w:t>
            </w:r>
          </w:p>
        </w:tc>
      </w:tr>
    </w:tbl>
    <w:p w14:paraId="165B1B4C" w14:textId="77777777" w:rsidR="00D55050" w:rsidRDefault="00D55050"/>
    <w:sectPr w:rsidR="00D55050" w:rsidSect="00BB69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10944" w14:textId="77777777" w:rsidR="008B28C9" w:rsidRDefault="008B28C9">
      <w:pPr>
        <w:spacing w:after="0" w:line="240" w:lineRule="auto"/>
      </w:pPr>
      <w:r>
        <w:separator/>
      </w:r>
    </w:p>
  </w:endnote>
  <w:endnote w:type="continuationSeparator" w:id="0">
    <w:p w14:paraId="5C9BDFE4" w14:textId="77777777" w:rsidR="008B28C9" w:rsidRDefault="008B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F482" w14:textId="77777777" w:rsidR="00703C1F" w:rsidRDefault="00703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C52FA" w14:textId="77777777" w:rsidR="00D55050" w:rsidRDefault="0051061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F098F" w14:textId="77777777" w:rsidR="00703C1F" w:rsidRDefault="00703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CF007" w14:textId="77777777" w:rsidR="008B28C9" w:rsidRDefault="008B28C9">
      <w:pPr>
        <w:spacing w:after="0" w:line="240" w:lineRule="auto"/>
      </w:pPr>
      <w:r>
        <w:separator/>
      </w:r>
    </w:p>
  </w:footnote>
  <w:footnote w:type="continuationSeparator" w:id="0">
    <w:p w14:paraId="66E1CAE9" w14:textId="77777777" w:rsidR="008B28C9" w:rsidRDefault="008B2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5E07B" w14:textId="77777777" w:rsidR="00703C1F" w:rsidRDefault="00703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48278" w14:textId="77777777" w:rsidR="00703C1F" w:rsidRDefault="00703C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00DC5" w14:textId="3F05A630" w:rsidR="00703C1F" w:rsidRDefault="0070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227CC"/>
    <w:multiLevelType w:val="hybridMultilevel"/>
    <w:tmpl w:val="EAB8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5A0"/>
    <w:rsid w:val="00057E65"/>
    <w:rsid w:val="0009138C"/>
    <w:rsid w:val="00195FC8"/>
    <w:rsid w:val="0021717D"/>
    <w:rsid w:val="00274023"/>
    <w:rsid w:val="00302A1B"/>
    <w:rsid w:val="003B694A"/>
    <w:rsid w:val="003E4F33"/>
    <w:rsid w:val="00410DCB"/>
    <w:rsid w:val="004B0730"/>
    <w:rsid w:val="004F45A0"/>
    <w:rsid w:val="005001E8"/>
    <w:rsid w:val="0051061A"/>
    <w:rsid w:val="005939AC"/>
    <w:rsid w:val="005C24F0"/>
    <w:rsid w:val="00640C25"/>
    <w:rsid w:val="00670968"/>
    <w:rsid w:val="006A3DD9"/>
    <w:rsid w:val="006E5031"/>
    <w:rsid w:val="00703C1F"/>
    <w:rsid w:val="0074248E"/>
    <w:rsid w:val="0076371D"/>
    <w:rsid w:val="0076462D"/>
    <w:rsid w:val="00765CD7"/>
    <w:rsid w:val="00781D1E"/>
    <w:rsid w:val="0087344D"/>
    <w:rsid w:val="008B28C9"/>
    <w:rsid w:val="008C30E3"/>
    <w:rsid w:val="008E31A1"/>
    <w:rsid w:val="00963BA7"/>
    <w:rsid w:val="00972D0C"/>
    <w:rsid w:val="009B7423"/>
    <w:rsid w:val="009F750D"/>
    <w:rsid w:val="00A349CC"/>
    <w:rsid w:val="00A81C08"/>
    <w:rsid w:val="00BB69A0"/>
    <w:rsid w:val="00C35F54"/>
    <w:rsid w:val="00C74371"/>
    <w:rsid w:val="00D03701"/>
    <w:rsid w:val="00D41713"/>
    <w:rsid w:val="00D55050"/>
    <w:rsid w:val="00D571DA"/>
    <w:rsid w:val="00D83B0F"/>
    <w:rsid w:val="00DA2F92"/>
    <w:rsid w:val="00E7321E"/>
    <w:rsid w:val="00E80D2A"/>
    <w:rsid w:val="00EA779C"/>
    <w:rsid w:val="00EE67F7"/>
    <w:rsid w:val="00F06775"/>
    <w:rsid w:val="00FC3AF2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D3358C"/>
  <w15:chartTrackingRefBased/>
  <w15:docId w15:val="{4541A638-9B15-48F0-863A-B6EA0959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4F0"/>
  </w:style>
  <w:style w:type="paragraph" w:styleId="Heading1">
    <w:name w:val="heading 1"/>
    <w:basedOn w:val="Normal"/>
    <w:next w:val="Normal"/>
    <w:link w:val="Heading1Char"/>
    <w:uiPriority w:val="9"/>
    <w:qFormat/>
    <w:rsid w:val="005C24F0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4F0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F0"/>
    <w:pPr>
      <w:pBdr>
        <w:top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F0"/>
    <w:pPr>
      <w:pBdr>
        <w:top w:val="dotted" w:sz="6" w:space="2" w:color="F07F09" w:themeColor="accent1"/>
      </w:pBdr>
      <w:spacing w:before="2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F0"/>
    <w:pPr>
      <w:pBdr>
        <w:bottom w:val="single" w:sz="6" w:space="1" w:color="F07F09" w:themeColor="accent1"/>
      </w:pBdr>
      <w:spacing w:before="2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F0"/>
    <w:pPr>
      <w:pBdr>
        <w:bottom w:val="dotted" w:sz="6" w:space="1" w:color="F07F09" w:themeColor="accent1"/>
      </w:pBdr>
      <w:spacing w:before="2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F0"/>
    <w:pPr>
      <w:spacing w:before="2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5C24F0"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sid w:val="005C24F0"/>
    <w:rPr>
      <w:b/>
      <w:bCs/>
      <w:i/>
      <w:iCs/>
      <w:caps/>
      <w:color w:val="F07F0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C24F0"/>
    <w:rPr>
      <w:caps/>
      <w:color w:val="FFFFFF" w:themeColor="background1"/>
      <w:spacing w:val="15"/>
      <w:sz w:val="22"/>
      <w:szCs w:val="22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24F0"/>
    <w:rPr>
      <w:caps/>
      <w:spacing w:val="15"/>
      <w:shd w:val="clear" w:color="auto" w:fill="FDE5CC" w:themeFill="accent1" w:themeFillTint="33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F9B268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</w:rPr>
    <w:tblPr>
      <w:tblBorders>
        <w:insideH w:val="single" w:sz="4" w:space="0" w:color="F07F09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</w:rPr>
  </w:style>
  <w:style w:type="paragraph" w:customStyle="1" w:styleId="Name">
    <w:name w:val="Name"/>
    <w:basedOn w:val="Normal"/>
    <w:uiPriority w:val="3"/>
    <w:pPr>
      <w:pBdr>
        <w:top w:val="single" w:sz="4" w:space="4" w:color="F07F09" w:themeColor="accent1"/>
        <w:left w:val="single" w:sz="4" w:space="6" w:color="F07F09" w:themeColor="accent1"/>
        <w:bottom w:val="single" w:sz="4" w:space="2" w:color="F07F09" w:themeColor="accent1"/>
        <w:right w:val="single" w:sz="4" w:space="6" w:color="F07F09" w:themeColor="accent1"/>
      </w:pBdr>
      <w:shd w:val="clear" w:color="auto" w:fill="B35E06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</w:rPr>
  </w:style>
  <w:style w:type="paragraph" w:customStyle="1" w:styleId="Email">
    <w:name w:val="Email"/>
    <w:basedOn w:val="Normal"/>
    <w:uiPriority w:val="1"/>
    <w:pPr>
      <w:spacing w:before="40" w:after="0" w:line="240" w:lineRule="auto"/>
      <w:jc w:val="right"/>
    </w:pPr>
    <w:rPr>
      <w:rFonts w:eastAsiaTheme="minorHAnsi"/>
      <w:color w:val="B35E06" w:themeColor="accent1" w:themeShade="BF"/>
      <w:kern w:val="20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F0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F0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F0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F0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F0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F0"/>
    <w:rPr>
      <w:i/>
      <w:iCs/>
      <w:caps/>
      <w:spacing w:val="10"/>
      <w:sz w:val="18"/>
      <w:szCs w:val="18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sid w:val="00057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E6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65"/>
    <w:rPr>
      <w:rFonts w:ascii="Segoe UI" w:hAnsi="Segoe UI" w:cs="Segoe UI"/>
      <w:sz w:val="18"/>
      <w:szCs w:val="18"/>
    </w:rPr>
  </w:style>
  <w:style w:type="paragraph" w:customStyle="1" w:styleId="ResumeHeadings">
    <w:name w:val="Resume Headings"/>
    <w:basedOn w:val="Heading1"/>
    <w:link w:val="ResumeHeadingsChar"/>
    <w:rsid w:val="00F06775"/>
    <w:rPr>
      <w:b/>
      <w:bCs/>
    </w:rPr>
  </w:style>
  <w:style w:type="character" w:customStyle="1" w:styleId="ResumeHeadingsChar">
    <w:name w:val="Resume Headings Char"/>
    <w:basedOn w:val="Heading1Char"/>
    <w:link w:val="ResumeHeadings"/>
    <w:rsid w:val="00F06775"/>
    <w:rPr>
      <w:rFonts w:asciiTheme="majorHAnsi" w:eastAsiaTheme="majorEastAsia" w:hAnsiTheme="majorHAnsi" w:cstheme="majorBidi"/>
      <w:b/>
      <w:bCs/>
      <w:caps/>
      <w:color w:val="B35E06" w:themeColor="accent1" w:themeShade="BF"/>
      <w:spacing w:val="15"/>
      <w:kern w:val="20"/>
      <w:sz w:val="21"/>
      <w:szCs w:val="20"/>
      <w:shd w:val="clear" w:color="auto" w:fill="F07F09" w:themeFill="accent1"/>
    </w:rPr>
  </w:style>
  <w:style w:type="character" w:styleId="Hyperlink">
    <w:name w:val="Hyperlink"/>
    <w:basedOn w:val="DefaultParagraphFont"/>
    <w:uiPriority w:val="99"/>
    <w:unhideWhenUsed/>
    <w:rsid w:val="00640C25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2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24F0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24F0"/>
    <w:pPr>
      <w:spacing w:before="0" w:after="0"/>
    </w:pPr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4F0"/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24F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24F0"/>
    <w:rPr>
      <w:b/>
      <w:bCs/>
    </w:rPr>
  </w:style>
  <w:style w:type="character" w:styleId="Emphasis">
    <w:name w:val="Emphasis"/>
    <w:uiPriority w:val="20"/>
    <w:qFormat/>
    <w:rsid w:val="005C24F0"/>
    <w:rPr>
      <w:caps/>
      <w:color w:val="773F04" w:themeColor="accent1" w:themeShade="7F"/>
      <w:spacing w:val="5"/>
    </w:rPr>
  </w:style>
  <w:style w:type="paragraph" w:styleId="NoSpacing">
    <w:name w:val="No Spacing"/>
    <w:uiPriority w:val="1"/>
    <w:qFormat/>
    <w:rsid w:val="005C24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24F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24F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F0"/>
    <w:pPr>
      <w:spacing w:before="240" w:after="240" w:line="240" w:lineRule="auto"/>
      <w:ind w:left="1080" w:right="1080"/>
      <w:jc w:val="center"/>
    </w:pPr>
    <w:rPr>
      <w:color w:val="F07F0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F0"/>
    <w:rPr>
      <w:color w:val="F07F09" w:themeColor="accent1"/>
      <w:sz w:val="24"/>
      <w:szCs w:val="24"/>
    </w:rPr>
  </w:style>
  <w:style w:type="character" w:styleId="SubtleEmphasis">
    <w:name w:val="Subtle Emphasis"/>
    <w:uiPriority w:val="19"/>
    <w:qFormat/>
    <w:rsid w:val="005C24F0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5C24F0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5C24F0"/>
    <w:rPr>
      <w:b/>
      <w:bCs/>
      <w:color w:val="F07F09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4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yazzie@world.ne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ma_000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31D295C48F492689AF6D29B314A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19E2E-DDF7-479A-822E-761704164932}"/>
      </w:docPartPr>
      <w:docPartBody>
        <w:p w:rsidR="0044210A" w:rsidRDefault="00E82424">
          <w:pPr>
            <w:pStyle w:val="F731D295C48F492689AF6D29B314A0C0"/>
          </w:pPr>
          <w:r>
            <w:t>To get started right away, just tap any placeholder text (such as this) and start typing to replace it with your own.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0A"/>
    <w:rsid w:val="0044210A"/>
    <w:rsid w:val="00E8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FBF15ED864D658977586EB5CAF68A">
    <w:name w:val="8CFFBF15ED864D658977586EB5CAF68A"/>
  </w:style>
  <w:style w:type="paragraph" w:customStyle="1" w:styleId="4FFDA653789E459AA46FDED5B6B003DF">
    <w:name w:val="4FFDA653789E459AA46FDED5B6B003DF"/>
  </w:style>
  <w:style w:type="paragraph" w:customStyle="1" w:styleId="FBFCDECC58814C15A7A5C2FE89C5B357">
    <w:name w:val="FBFCDECC58814C15A7A5C2FE89C5B357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AAAFBBBF5A874493A76CEFAFEAA04131">
    <w:name w:val="AAAFBBBF5A874493A76CEFAFEAA04131"/>
  </w:style>
  <w:style w:type="paragraph" w:customStyle="1" w:styleId="2CB54FFC82C4411C9F596003A2E8FC68">
    <w:name w:val="2CB54FFC82C4411C9F596003A2E8FC68"/>
  </w:style>
  <w:style w:type="paragraph" w:customStyle="1" w:styleId="F731D295C48F492689AF6D29B314A0C0">
    <w:name w:val="F731D295C48F492689AF6D29B314A0C0"/>
  </w:style>
  <w:style w:type="paragraph" w:customStyle="1" w:styleId="6A98E62313BA45CFABCDC235976D7955">
    <w:name w:val="6A98E62313BA45CFABCDC235976D7955"/>
  </w:style>
  <w:style w:type="paragraph" w:customStyle="1" w:styleId="B76D5BF22D2343AF8DCA11F3C719171D">
    <w:name w:val="B76D5BF22D2343AF8DCA11F3C719171D"/>
  </w:style>
  <w:style w:type="paragraph" w:customStyle="1" w:styleId="DBF3D5FA20334C6AA13B1652DF155075">
    <w:name w:val="DBF3D5FA20334C6AA13B1652DF155075"/>
  </w:style>
  <w:style w:type="paragraph" w:customStyle="1" w:styleId="33CEAEB9FD7E44699F13FFF8C401DA83">
    <w:name w:val="33CEAEB9FD7E44699F13FFF8C401DA83"/>
  </w:style>
  <w:style w:type="paragraph" w:customStyle="1" w:styleId="D38B76F1239C44F88B4A4634BCCE306F">
    <w:name w:val="D38B76F1239C44F88B4A4634BCCE306F"/>
  </w:style>
  <w:style w:type="paragraph" w:customStyle="1" w:styleId="865822F57CE74B959E17C6CECA5CACA9">
    <w:name w:val="865822F57CE74B959E17C6CECA5CACA9"/>
  </w:style>
  <w:style w:type="paragraph" w:customStyle="1" w:styleId="8176C95B207D4482BC8E5FEC425B5EC1">
    <w:name w:val="8176C95B207D4482BC8E5FEC425B5EC1"/>
  </w:style>
  <w:style w:type="paragraph" w:customStyle="1" w:styleId="C8D51FB4A5FF4820B55AEB17AB68097F">
    <w:name w:val="C8D51FB4A5FF4820B55AEB17AB68097F"/>
  </w:style>
  <w:style w:type="paragraph" w:customStyle="1" w:styleId="AC818FDAA13B4AE781D6B46C7D717D7B">
    <w:name w:val="AC818FDAA13B4AE781D6B46C7D717D7B"/>
  </w:style>
  <w:style w:type="paragraph" w:customStyle="1" w:styleId="6AAB4F26D6514AF4B3E23726685EFB5D">
    <w:name w:val="6AAB4F26D6514AF4B3E23726685EFB5D"/>
  </w:style>
  <w:style w:type="paragraph" w:customStyle="1" w:styleId="B503FF81889D4A318801891D841EA65C">
    <w:name w:val="B503FF81889D4A318801891D841EA65C"/>
  </w:style>
  <w:style w:type="paragraph" w:customStyle="1" w:styleId="6DC890CAD47347C2AB970404ADA7BE7C">
    <w:name w:val="6DC890CAD47347C2AB970404ADA7BE7C"/>
  </w:style>
  <w:style w:type="paragraph" w:customStyle="1" w:styleId="6C6D42DF5D274CA9905D72E0082795CD">
    <w:name w:val="6C6D42DF5D274CA9905D72E0082795CD"/>
  </w:style>
  <w:style w:type="paragraph" w:customStyle="1" w:styleId="7AF9D579B3F24A5C807247E8E1DE9628">
    <w:name w:val="7AF9D579B3F24A5C807247E8E1DE9628"/>
    <w:rsid w:val="0044210A"/>
  </w:style>
  <w:style w:type="paragraph" w:customStyle="1" w:styleId="D3B824F600334DAC94A86F36B3BF21AE">
    <w:name w:val="D3B824F600334DAC94A86F36B3BF21AE"/>
    <w:rsid w:val="0044210A"/>
  </w:style>
  <w:style w:type="paragraph" w:customStyle="1" w:styleId="6F6CA715119A49D29CB195B571316EC6">
    <w:name w:val="6F6CA715119A49D29CB195B571316EC6"/>
    <w:rsid w:val="0044210A"/>
  </w:style>
  <w:style w:type="paragraph" w:customStyle="1" w:styleId="51B221E4AAD24BB89CC4612B3B2EDA85">
    <w:name w:val="51B221E4AAD24BB89CC4612B3B2EDA85"/>
    <w:rsid w:val="0044210A"/>
  </w:style>
  <w:style w:type="paragraph" w:customStyle="1" w:styleId="5F864A0623104844ABAC4E01651373B3">
    <w:name w:val="5F864A0623104844ABAC4E01651373B3"/>
    <w:rsid w:val="0044210A"/>
  </w:style>
  <w:style w:type="paragraph" w:customStyle="1" w:styleId="4E884362C32E498BB7ADB3CB355E12A4">
    <w:name w:val="4E884362C32E498BB7ADB3CB355E12A4"/>
    <w:rsid w:val="0044210A"/>
  </w:style>
  <w:style w:type="paragraph" w:customStyle="1" w:styleId="60C6F734B7284A67A036024857A53B9D">
    <w:name w:val="60C6F734B7284A67A036024857A53B9D"/>
    <w:rsid w:val="0044210A"/>
  </w:style>
  <w:style w:type="paragraph" w:customStyle="1" w:styleId="374D071F10B64C6D82B7D399847B1BBF">
    <w:name w:val="374D071F10B64C6D82B7D399847B1BBF"/>
    <w:rsid w:val="0044210A"/>
  </w:style>
  <w:style w:type="paragraph" w:customStyle="1" w:styleId="21D05111549B4C6DA1C863A31DF852C4">
    <w:name w:val="21D05111549B4C6DA1C863A31DF852C4"/>
    <w:rsid w:val="0044210A"/>
  </w:style>
  <w:style w:type="paragraph" w:customStyle="1" w:styleId="EB33C7946BA841FC9A39719AC578FC87">
    <w:name w:val="EB33C7946BA841FC9A39719AC578FC87"/>
    <w:rsid w:val="0044210A"/>
  </w:style>
  <w:style w:type="paragraph" w:customStyle="1" w:styleId="D3D0BBB9353E42A88B43B8854DD75B1A">
    <w:name w:val="D3D0BBB9353E42A88B43B8854DD75B1A"/>
    <w:rsid w:val="0044210A"/>
  </w:style>
  <w:style w:type="paragraph" w:customStyle="1" w:styleId="42BD2F939D514E1B8FFEFBFEE94B77ED">
    <w:name w:val="42BD2F939D514E1B8FFEFBFEE94B77ED"/>
    <w:rsid w:val="0044210A"/>
  </w:style>
  <w:style w:type="paragraph" w:customStyle="1" w:styleId="AF3E5941990747B680BCF8D02E1B4E28">
    <w:name w:val="AF3E5941990747B680BCF8D02E1B4E28"/>
    <w:rsid w:val="0044210A"/>
  </w:style>
  <w:style w:type="paragraph" w:customStyle="1" w:styleId="1E7ADF5E6A5340EBAC43689B754B2E2C">
    <w:name w:val="1E7ADF5E6A5340EBAC43689B754B2E2C"/>
    <w:rsid w:val="0044210A"/>
  </w:style>
  <w:style w:type="paragraph" w:customStyle="1" w:styleId="E34CE4A88FEE42329312900294353A93">
    <w:name w:val="E34CE4A88FEE42329312900294353A93"/>
    <w:rsid w:val="0044210A"/>
  </w:style>
  <w:style w:type="paragraph" w:customStyle="1" w:styleId="BF7A90A464CA47A5B755FED97E7693C1">
    <w:name w:val="BF7A90A464CA47A5B755FED97E7693C1"/>
    <w:rsid w:val="0044210A"/>
  </w:style>
  <w:style w:type="paragraph" w:customStyle="1" w:styleId="92A17E6DE77C4017B3BB7A16A9B14CDB">
    <w:name w:val="92A17E6DE77C4017B3BB7A16A9B14CDB"/>
    <w:rsid w:val="0044210A"/>
  </w:style>
  <w:style w:type="paragraph" w:customStyle="1" w:styleId="F5FBFA876FBD45E9BFAF9E592E4FECFF">
    <w:name w:val="F5FBFA876FBD45E9BFAF9E592E4FECFF"/>
    <w:rsid w:val="0044210A"/>
  </w:style>
  <w:style w:type="paragraph" w:customStyle="1" w:styleId="6E08BE13A909406AB980FFA40241841B">
    <w:name w:val="6E08BE13A909406AB980FFA40241841B"/>
    <w:rsid w:val="0044210A"/>
  </w:style>
  <w:style w:type="paragraph" w:customStyle="1" w:styleId="9CC180B586AC42DD982EA6A0832004E5">
    <w:name w:val="9CC180B586AC42DD982EA6A0832004E5"/>
    <w:rsid w:val="0044210A"/>
  </w:style>
  <w:style w:type="paragraph" w:customStyle="1" w:styleId="A8A81B8B0A09462FBFEDFA817E3E7193">
    <w:name w:val="A8A81B8B0A09462FBFEDFA817E3E7193"/>
    <w:rsid w:val="0044210A"/>
  </w:style>
  <w:style w:type="paragraph" w:customStyle="1" w:styleId="2B49A8CB1481486EBBD0180682896F03">
    <w:name w:val="2B49A8CB1481486EBBD0180682896F03"/>
    <w:rsid w:val="0044210A"/>
  </w:style>
  <w:style w:type="paragraph" w:customStyle="1" w:styleId="65EAE9357893418495C09FED6A6957A8">
    <w:name w:val="65EAE9357893418495C09FED6A6957A8"/>
    <w:rsid w:val="0044210A"/>
  </w:style>
  <w:style w:type="paragraph" w:customStyle="1" w:styleId="BFB633266BDA4CA2AFDB5EAF5081B486">
    <w:name w:val="BFB633266BDA4CA2AFDB5EAF5081B486"/>
    <w:rsid w:val="0044210A"/>
  </w:style>
  <w:style w:type="paragraph" w:customStyle="1" w:styleId="BCBA272F0CA74662936609FCD8671DB1">
    <w:name w:val="BCBA272F0CA74662936609FCD8671DB1"/>
    <w:rsid w:val="0044210A"/>
  </w:style>
  <w:style w:type="paragraph" w:customStyle="1" w:styleId="91B3E8ABED8F434C965FE21E1BDA4B19">
    <w:name w:val="91B3E8ABED8F434C965FE21E1BDA4B19"/>
    <w:rsid w:val="0044210A"/>
  </w:style>
  <w:style w:type="paragraph" w:customStyle="1" w:styleId="5782318763514B78A83E8EB3C40A6A7D">
    <w:name w:val="5782318763514B78A83E8EB3C40A6A7D"/>
    <w:rsid w:val="0044210A"/>
  </w:style>
  <w:style w:type="paragraph" w:customStyle="1" w:styleId="DC6A2F2B80DA4D97B62026B16D25A053">
    <w:name w:val="DC6A2F2B80DA4D97B62026B16D25A053"/>
    <w:rsid w:val="0044210A"/>
  </w:style>
  <w:style w:type="paragraph" w:customStyle="1" w:styleId="A63022EEC9954BA98DD034A7D6EA622A">
    <w:name w:val="A63022EEC9954BA98DD034A7D6EA622A"/>
    <w:rsid w:val="0044210A"/>
  </w:style>
  <w:style w:type="paragraph" w:customStyle="1" w:styleId="9297814EFC364BF9B326C8CB8F9BB7C6">
    <w:name w:val="9297814EFC364BF9B326C8CB8F9BB7C6"/>
    <w:rsid w:val="0044210A"/>
  </w:style>
  <w:style w:type="paragraph" w:customStyle="1" w:styleId="1719010E8B434939B321E5BE32409349">
    <w:name w:val="1719010E8B434939B321E5BE32409349"/>
    <w:rsid w:val="0044210A"/>
  </w:style>
  <w:style w:type="paragraph" w:customStyle="1" w:styleId="CD67F1C1616141519C10CAC4CCC45CE5">
    <w:name w:val="CD67F1C1616141519C10CAC4CCC45CE5"/>
    <w:rsid w:val="0044210A"/>
  </w:style>
  <w:style w:type="paragraph" w:customStyle="1" w:styleId="8BB4ED66079A49559F4A4941D2BACBFA">
    <w:name w:val="8BB4ED66079A49559F4A4941D2BACBFA"/>
    <w:rsid w:val="0044210A"/>
  </w:style>
  <w:style w:type="paragraph" w:customStyle="1" w:styleId="65A974D810424350A69C7A56651059C8">
    <w:name w:val="65A974D810424350A69C7A56651059C8"/>
    <w:rsid w:val="0044210A"/>
  </w:style>
  <w:style w:type="paragraph" w:customStyle="1" w:styleId="8C855622DE0142BBB8C434BFDC4F27F0">
    <w:name w:val="8C855622DE0142BBB8C434BFDC4F27F0"/>
    <w:rsid w:val="0044210A"/>
  </w:style>
  <w:style w:type="paragraph" w:customStyle="1" w:styleId="28797FF519E14BAF84504ADFA669560D">
    <w:name w:val="28797FF519E14BAF84504ADFA669560D"/>
    <w:rsid w:val="0044210A"/>
  </w:style>
  <w:style w:type="paragraph" w:customStyle="1" w:styleId="1ABDABCE151848178AF82B63A207972C">
    <w:name w:val="1ABDABCE151848178AF82B63A207972C"/>
    <w:rsid w:val="0044210A"/>
  </w:style>
  <w:style w:type="paragraph" w:customStyle="1" w:styleId="0DDBC0F9C813470CA3840B726B4858E0">
    <w:name w:val="0DDBC0F9C813470CA3840B726B4858E0"/>
    <w:rsid w:val="0044210A"/>
  </w:style>
  <w:style w:type="paragraph" w:customStyle="1" w:styleId="E65330D8E09F4E5CA0831BC7BB57B66C">
    <w:name w:val="E65330D8E09F4E5CA0831BC7BB57B66C"/>
    <w:rsid w:val="0044210A"/>
  </w:style>
  <w:style w:type="paragraph" w:customStyle="1" w:styleId="B63490E7EB394B2BAB3F6A24CFDC1E6D">
    <w:name w:val="B63490E7EB394B2BAB3F6A24CFDC1E6D"/>
    <w:rsid w:val="0044210A"/>
  </w:style>
  <w:style w:type="paragraph" w:customStyle="1" w:styleId="FD5A81565BA34EA687BAE43A3BCF3FD3">
    <w:name w:val="FD5A81565BA34EA687BAE43A3BCF3FD3"/>
    <w:rsid w:val="0044210A"/>
  </w:style>
  <w:style w:type="paragraph" w:customStyle="1" w:styleId="B9A4559B16484C00AFFC7A3611409238">
    <w:name w:val="B9A4559B16484C00AFFC7A3611409238"/>
    <w:rsid w:val="0044210A"/>
  </w:style>
  <w:style w:type="paragraph" w:customStyle="1" w:styleId="03316DCB97F34CEE824279290EC168C4">
    <w:name w:val="03316DCB97F34CEE824279290EC168C4"/>
    <w:rsid w:val="0044210A"/>
  </w:style>
  <w:style w:type="paragraph" w:customStyle="1" w:styleId="18A46976A9BE4FCD97E98E906B7DDC39">
    <w:name w:val="18A46976A9BE4FCD97E98E906B7DDC39"/>
    <w:rsid w:val="0044210A"/>
  </w:style>
  <w:style w:type="paragraph" w:customStyle="1" w:styleId="177EF53DFC814936BC43612669420F5F">
    <w:name w:val="177EF53DFC814936BC43612669420F5F"/>
    <w:rsid w:val="0044210A"/>
  </w:style>
  <w:style w:type="paragraph" w:customStyle="1" w:styleId="08C5977214DC4F05B2C4C82EFC5F360F">
    <w:name w:val="08C5977214DC4F05B2C4C82EFC5F360F"/>
    <w:rsid w:val="0044210A"/>
  </w:style>
  <w:style w:type="paragraph" w:customStyle="1" w:styleId="3E36795FBF20405786297C07345B842A">
    <w:name w:val="3E36795FBF20405786297C07345B842A"/>
    <w:rsid w:val="0044210A"/>
  </w:style>
  <w:style w:type="paragraph" w:customStyle="1" w:styleId="219F81C6C56945F5B8952D99BD5E6211">
    <w:name w:val="219F81C6C56945F5B8952D99BD5E6211"/>
    <w:rsid w:val="0044210A"/>
  </w:style>
  <w:style w:type="paragraph" w:customStyle="1" w:styleId="55AB9A2C52094C4288D3B1131AEE9ABF">
    <w:name w:val="55AB9A2C52094C4288D3B1131AEE9ABF"/>
    <w:rsid w:val="0044210A"/>
  </w:style>
  <w:style w:type="paragraph" w:customStyle="1" w:styleId="6C35D2400D7B44CD8487013D503505D4">
    <w:name w:val="6C35D2400D7B44CD8487013D503505D4"/>
    <w:rsid w:val="0044210A"/>
  </w:style>
  <w:style w:type="paragraph" w:customStyle="1" w:styleId="83FC7122824B43E7A6CA283FDA367332">
    <w:name w:val="83FC7122824B43E7A6CA283FDA367332"/>
    <w:rsid w:val="0044210A"/>
  </w:style>
  <w:style w:type="paragraph" w:customStyle="1" w:styleId="195F066661B94280BB895C0F3A2F377F">
    <w:name w:val="195F066661B94280BB895C0F3A2F377F"/>
    <w:rsid w:val="00442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Resume Text">
      <a:majorFont>
        <a:latin typeface="Berlin Sans FB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178314759CE4EB018FC937A398BFF" ma:contentTypeVersion="5" ma:contentTypeDescription="Create a new document." ma:contentTypeScope="" ma:versionID="8282ddc527269e327e2254148712158c">
  <xsd:schema xmlns:xsd="http://www.w3.org/2001/XMLSchema" xmlns:xs="http://www.w3.org/2001/XMLSchema" xmlns:p="http://schemas.microsoft.com/office/2006/metadata/properties" xmlns:ns3="657ec78e-e2e9-40b1-bb98-484f7902fce5" xmlns:ns4="e1a7f827-ce39-4670-834a-bd06763f7149" targetNamespace="http://schemas.microsoft.com/office/2006/metadata/properties" ma:root="true" ma:fieldsID="89ddffeadd058ef9b0f2a0f2c1f0c14c" ns3:_="" ns4:_="">
    <xsd:import namespace="657ec78e-e2e9-40b1-bb98-484f7902fce5"/>
    <xsd:import namespace="e1a7f827-ce39-4670-834a-bd06763f7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ec78e-e2e9-40b1-bb98-484f7902f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7f827-ce39-4670-834a-bd06763f7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48C69-788A-4AEB-A9DC-606F491D2E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B67D0E-011A-45E2-9443-88559E708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7ec78e-e2e9-40b1-bb98-484f7902fce5"/>
    <ds:schemaRef ds:uri="e1a7f827-ce39-4670-834a-bd06763f7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C9C5C4-6D9C-454C-8C58-EE8D5AC17B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90E61E-FC03-42FF-989B-2332C894D74F}">
  <ds:schemaRefs>
    <ds:schemaRef ds:uri="http://schemas.microsoft.com/office/2006/metadata/properties"/>
    <ds:schemaRef ds:uri="e1a7f827-ce39-4670-834a-bd06763f7149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57ec78e-e2e9-40b1-bb98-484f7902fce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Wang</cp:lastModifiedBy>
  <cp:revision>4</cp:revision>
  <dcterms:created xsi:type="dcterms:W3CDTF">2020-07-16T04:03:00Z</dcterms:created>
  <dcterms:modified xsi:type="dcterms:W3CDTF">2020-07-16T04:07:00Z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0x010100E61178314759CE4EB018FC937A398BFF</vt:lpwstr>
  </property>
</Properties>
</file>